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4FC2F315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7D8AC0A" w14:textId="3EEF4D3A" w:rsidR="007A0F44" w:rsidRPr="00565B06" w:rsidRDefault="008973C4" w:rsidP="00174A87">
            <w:pPr>
              <w:pStyle w:val="Title"/>
            </w:pPr>
            <w:r>
              <w:t>Aniket</w:t>
            </w:r>
          </w:p>
          <w:p w14:paraId="5E4CD728" w14:textId="39D46434" w:rsidR="007A0F44" w:rsidRPr="00565B06" w:rsidRDefault="008973C4" w:rsidP="00174A87">
            <w:pPr>
              <w:pStyle w:val="Subtitle"/>
            </w:pPr>
            <w:r>
              <w:t>Somkuwar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4E701AE" w14:textId="2A4E4906" w:rsidR="007A0F44" w:rsidRDefault="000B6B03" w:rsidP="00667844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56ECC385604F4D5389AD9EF11689D64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73C4">
                  <w:t>NAGPUR, MH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6B0266D" wp14:editId="4EBEF1F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3D1F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D385C7B" w14:textId="737191E6" w:rsidR="007A0F44" w:rsidRDefault="000B6B03" w:rsidP="00667844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619D4D3273F44C0A8ABCAF5E63C8B3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973C4">
                  <w:t>7350979341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55CE27" wp14:editId="0CD268D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0217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640C695" w14:textId="68E8F6C4" w:rsidR="007A0F44" w:rsidRDefault="000B6B03" w:rsidP="00667844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AF456A1CA98445E908349E16F7EBE3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973C4">
                  <w:t>Aniketsomkuwar1101@gmail.com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F0CBC32" wp14:editId="269CBDE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B1A6F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E0F0B30" w14:textId="39E42277" w:rsidR="007A0F44" w:rsidRDefault="000B6B03" w:rsidP="00667844">
            <w:pPr>
              <w:pStyle w:val="ContactInfo"/>
            </w:pPr>
            <w:hyperlink r:id="rId12" w:history="1">
              <w:r w:rsidR="00667844">
                <w:rPr>
                  <w:rStyle w:val="Hyperlink"/>
                </w:rPr>
                <w:t>LinkedIn Profile</w:t>
              </w:r>
            </w:hyperlink>
            <w:r w:rsidR="00667844">
              <w:t xml:space="preserve"> </w:t>
            </w:r>
            <w:r w:rsidR="003B4696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62F1F5C" wp14:editId="6267D07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6D2A9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22CE7BC" w14:textId="5DD4B8F4" w:rsidR="007A0F44" w:rsidRPr="00565B06" w:rsidRDefault="000B6B03" w:rsidP="00667844">
            <w:pPr>
              <w:pStyle w:val="ContactInfo"/>
            </w:pPr>
            <w:hyperlink r:id="rId13" w:history="1">
              <w:r w:rsidR="003B4696" w:rsidRPr="003B4696">
                <w:rPr>
                  <w:rStyle w:val="Hyperlink"/>
                </w:rPr>
                <w:t>Portfolio</w:t>
              </w:r>
            </w:hyperlink>
            <w:r w:rsidR="003B4696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39B07AC" wp14:editId="43B66BD5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4B554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AF86E8E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4F45A0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F55CAEE" wp14:editId="5956D4B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FA51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D2E7983" w14:textId="77777777" w:rsidR="000E24AC" w:rsidRPr="00565B06" w:rsidRDefault="000B6B0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856F4DAAFEB40D2AE57E7466421F7C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B9B4255" w14:textId="33CF5DB2" w:rsidR="001D2907" w:rsidRDefault="008973C4" w:rsidP="007850D1">
      <w:pPr>
        <w:rPr>
          <w:color w:val="auto"/>
          <w:sz w:val="24"/>
          <w:szCs w:val="24"/>
        </w:rPr>
      </w:pPr>
      <w:r w:rsidRPr="00884BBB">
        <w:rPr>
          <w:color w:val="auto"/>
          <w:sz w:val="24"/>
          <w:szCs w:val="24"/>
        </w:rPr>
        <w:t>Looking for an internship part</w:t>
      </w:r>
      <w:r w:rsidR="003B4696">
        <w:rPr>
          <w:color w:val="auto"/>
          <w:sz w:val="24"/>
          <w:szCs w:val="24"/>
        </w:rPr>
        <w:t>-</w:t>
      </w:r>
      <w:r w:rsidRPr="00884BBB">
        <w:rPr>
          <w:color w:val="auto"/>
          <w:sz w:val="24"/>
          <w:szCs w:val="24"/>
        </w:rPr>
        <w:t>time | full</w:t>
      </w:r>
      <w:r w:rsidR="003B4696">
        <w:rPr>
          <w:color w:val="auto"/>
          <w:sz w:val="24"/>
          <w:szCs w:val="24"/>
        </w:rPr>
        <w:t>-</w:t>
      </w:r>
      <w:r w:rsidRPr="00884BBB">
        <w:rPr>
          <w:color w:val="auto"/>
          <w:sz w:val="24"/>
          <w:szCs w:val="24"/>
        </w:rPr>
        <w:t xml:space="preserve">time as a role of SDE / Web </w:t>
      </w:r>
      <w:r w:rsidR="00884BBB" w:rsidRPr="00884BBB">
        <w:rPr>
          <w:color w:val="auto"/>
          <w:sz w:val="24"/>
          <w:szCs w:val="24"/>
        </w:rPr>
        <w:t>developer. Currently</w:t>
      </w:r>
      <w:r w:rsidRPr="00884BBB">
        <w:rPr>
          <w:color w:val="auto"/>
          <w:sz w:val="24"/>
          <w:szCs w:val="24"/>
        </w:rPr>
        <w:t xml:space="preserve"> in fifth semester. </w:t>
      </w:r>
    </w:p>
    <w:p w14:paraId="57B620DD" w14:textId="2E4C8016" w:rsidR="00A77B4D" w:rsidRDefault="008973C4" w:rsidP="007850D1">
      <w:pPr>
        <w:rPr>
          <w:color w:val="auto"/>
          <w:sz w:val="24"/>
          <w:szCs w:val="24"/>
        </w:rPr>
      </w:pPr>
      <w:r w:rsidRPr="00884BBB">
        <w:rPr>
          <w:color w:val="auto"/>
          <w:sz w:val="24"/>
          <w:szCs w:val="24"/>
        </w:rPr>
        <w:t>An enthusiastic engineering fresher who is a self-starter, self-taught programmer and capable to use technical skills for the betterment of the organization.</w:t>
      </w:r>
    </w:p>
    <w:p w14:paraId="47DA913A" w14:textId="2702319E" w:rsidR="001D2907" w:rsidRDefault="001D2907" w:rsidP="007850D1">
      <w:pPr>
        <w:rPr>
          <w:color w:val="auto"/>
          <w:sz w:val="24"/>
          <w:szCs w:val="24"/>
        </w:rPr>
      </w:pPr>
    </w:p>
    <w:p w14:paraId="1A36422F" w14:textId="77777777" w:rsidR="001D2907" w:rsidRPr="00884BBB" w:rsidRDefault="001D2907" w:rsidP="007850D1">
      <w:pPr>
        <w:rPr>
          <w:color w:val="auto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7B5BC2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117B20E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2A6809" wp14:editId="3CE6040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8DC49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516688E" w14:textId="77777777" w:rsidR="00A77B4D" w:rsidRPr="00565B06" w:rsidRDefault="000B6B03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BC16137442A49EFAAF269C764A854C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200A5E2" w14:textId="2D7E86B7" w:rsidR="007C0E0E" w:rsidRPr="00565B06" w:rsidRDefault="00884BBB" w:rsidP="00B47E1E">
      <w:pPr>
        <w:pStyle w:val="Heading2"/>
      </w:pPr>
      <w:r>
        <w:t>B. Tech</w:t>
      </w:r>
      <w:r w:rsidR="007C0E0E" w:rsidRPr="00565B06">
        <w:t xml:space="preserve"> | </w:t>
      </w:r>
      <w:r w:rsidR="008973C4" w:rsidRPr="008973C4">
        <w:rPr>
          <w:rStyle w:val="Emphasis"/>
        </w:rPr>
        <w:t>GH RAISONI COLLEGE OF ENGINEERING</w:t>
      </w:r>
    </w:p>
    <w:p w14:paraId="0DE884AE" w14:textId="56EDE494" w:rsidR="007C0E0E" w:rsidRPr="00565B06" w:rsidRDefault="008973C4" w:rsidP="004F199F">
      <w:pPr>
        <w:pStyle w:val="Heading3"/>
      </w:pPr>
      <w:r>
        <w:t>2019</w:t>
      </w:r>
      <w:r w:rsidR="007C0E0E" w:rsidRPr="00565B06">
        <w:t xml:space="preserve"> – </w:t>
      </w:r>
      <w:r>
        <w:t>2023</w:t>
      </w:r>
    </w:p>
    <w:p w14:paraId="4609D243" w14:textId="1DA9ABE4" w:rsidR="008973C4" w:rsidRDefault="008973C4" w:rsidP="008973C4">
      <w:pPr>
        <w:spacing w:line="180" w:lineRule="auto"/>
      </w:pPr>
      <w:r>
        <w:t xml:space="preserve">I am currently an undergraduate student in the department of electronics and telecommunication engineering in a university of Nagpur </w:t>
      </w:r>
    </w:p>
    <w:p w14:paraId="2C36B5D1" w14:textId="307532EE" w:rsidR="000E24AC" w:rsidRDefault="008973C4" w:rsidP="008973C4">
      <w:pPr>
        <w:spacing w:line="180" w:lineRule="auto"/>
        <w:rPr>
          <w:b/>
          <w:bCs/>
        </w:rPr>
      </w:pPr>
      <w:r w:rsidRPr="001D2907">
        <w:rPr>
          <w:b/>
          <w:bCs/>
        </w:rPr>
        <w:t>Current CGPA (8.96/10)</w:t>
      </w:r>
    </w:p>
    <w:p w14:paraId="1B2F91AE" w14:textId="77777777" w:rsidR="00BC5BE9" w:rsidRPr="001D2907" w:rsidRDefault="00BC5BE9" w:rsidP="008973C4">
      <w:pPr>
        <w:spacing w:line="180" w:lineRule="auto"/>
        <w:rPr>
          <w:b/>
          <w:bCs/>
        </w:rPr>
      </w:pPr>
    </w:p>
    <w:p w14:paraId="49E9EC04" w14:textId="086D89F9" w:rsidR="007C0E0E" w:rsidRPr="00565B06" w:rsidRDefault="008973C4" w:rsidP="00B47E1E">
      <w:pPr>
        <w:pStyle w:val="Heading2"/>
      </w:pPr>
      <w:r>
        <w:t>10+2</w:t>
      </w:r>
      <w:r w:rsidR="007C0E0E" w:rsidRPr="00565B06">
        <w:t xml:space="preserve"> | </w:t>
      </w:r>
      <w:r w:rsidRPr="008973C4">
        <w:rPr>
          <w:rStyle w:val="Emphasis"/>
        </w:rPr>
        <w:t>ST PAUL JUNIOR &amp; SENIOR COLLEGE</w:t>
      </w:r>
    </w:p>
    <w:p w14:paraId="2E102E2B" w14:textId="5875A82D" w:rsidR="007C0E0E" w:rsidRPr="00565B06" w:rsidRDefault="008973C4" w:rsidP="004F199F">
      <w:pPr>
        <w:pStyle w:val="Heading3"/>
      </w:pPr>
      <w:r>
        <w:t>2017</w:t>
      </w:r>
      <w:r w:rsidR="007C0E0E" w:rsidRPr="00565B06">
        <w:t xml:space="preserve"> – </w:t>
      </w:r>
      <w:r>
        <w:t>2019</w:t>
      </w:r>
    </w:p>
    <w:p w14:paraId="40E70A1E" w14:textId="7669D616" w:rsidR="001D2907" w:rsidRDefault="005460A3" w:rsidP="007C0E0E">
      <w:pPr>
        <w:rPr>
          <w:b/>
          <w:bCs/>
        </w:rPr>
      </w:pPr>
      <w:r>
        <w:rPr>
          <w:b/>
          <w:bCs/>
        </w:rPr>
        <w:t>Percentage (</w:t>
      </w:r>
      <w:r w:rsidR="008973C4" w:rsidRPr="001D2907">
        <w:rPr>
          <w:b/>
          <w:bCs/>
        </w:rPr>
        <w:t>66%</w:t>
      </w:r>
      <w:r>
        <w:rPr>
          <w:b/>
          <w:bCs/>
        </w:rPr>
        <w:t>)</w:t>
      </w:r>
    </w:p>
    <w:p w14:paraId="0348DF93" w14:textId="77777777" w:rsidR="001D2907" w:rsidRPr="001D2907" w:rsidRDefault="001D2907" w:rsidP="007C0E0E">
      <w:pPr>
        <w:rPr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205796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D48D967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35439A" wp14:editId="196F5A9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BE1C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C90D06" w14:textId="22725E55" w:rsidR="005E088C" w:rsidRPr="00565B06" w:rsidRDefault="00CA423D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273F195" w14:textId="407AF6E4" w:rsidR="005E088C" w:rsidRDefault="00CA423D" w:rsidP="00CA423D">
      <w:pPr>
        <w:pStyle w:val="Heading2"/>
        <w:rPr>
          <w:rStyle w:val="Emphasis"/>
        </w:rPr>
      </w:pPr>
      <w:r>
        <w:t>Student Management System</w:t>
      </w:r>
      <w:r w:rsidR="005E088C" w:rsidRPr="00565B06">
        <w:t xml:space="preserve"> | </w:t>
      </w:r>
      <w:r>
        <w:rPr>
          <w:rStyle w:val="Emphasis"/>
        </w:rPr>
        <w:t>Python and MySQL</w:t>
      </w:r>
    </w:p>
    <w:p w14:paraId="485E5E2C" w14:textId="77777777" w:rsidR="00BC5BE9" w:rsidRPr="00565B06" w:rsidRDefault="00BC5BE9" w:rsidP="00CA423D">
      <w:pPr>
        <w:pStyle w:val="Heading2"/>
      </w:pPr>
    </w:p>
    <w:p w14:paraId="4B8F6590" w14:textId="0E28F4C7" w:rsidR="00CA423D" w:rsidRDefault="00CA423D" w:rsidP="00CA423D">
      <w:pPr>
        <w:pStyle w:val="Heading2"/>
        <w:rPr>
          <w:rStyle w:val="Emphasis"/>
        </w:rPr>
      </w:pPr>
      <w:r>
        <w:t>To-do List</w:t>
      </w:r>
      <w:r w:rsidR="005E088C" w:rsidRPr="00565B06">
        <w:t xml:space="preserve"> | </w:t>
      </w:r>
      <w:r>
        <w:rPr>
          <w:rStyle w:val="Emphasis"/>
        </w:rPr>
        <w:t>Html, CSS and JavaScript</w:t>
      </w:r>
    </w:p>
    <w:p w14:paraId="54432F2A" w14:textId="77777777" w:rsidR="00BC5BE9" w:rsidRDefault="00BC5BE9" w:rsidP="00CA423D">
      <w:pPr>
        <w:pStyle w:val="Heading2"/>
      </w:pPr>
    </w:p>
    <w:p w14:paraId="66DE55A8" w14:textId="3A619EC4" w:rsidR="005E088C" w:rsidRDefault="00884BBB" w:rsidP="00884BBB">
      <w:pPr>
        <w:pStyle w:val="Heading2"/>
        <w:rPr>
          <w:color w:val="3D3D3D" w:themeColor="background2" w:themeShade="40"/>
        </w:rPr>
      </w:pPr>
      <w:r>
        <w:t>Other Projects</w:t>
      </w:r>
      <w:r w:rsidR="00CA423D" w:rsidRPr="00565B06">
        <w:t xml:space="preserve"> |</w:t>
      </w:r>
      <w:r w:rsidR="00CA423D" w:rsidRPr="00884BBB">
        <w:rPr>
          <w:color w:val="3D3D3D" w:themeColor="background2" w:themeShade="40"/>
        </w:rPr>
        <w:t xml:space="preserve"> </w:t>
      </w:r>
      <w:hyperlink r:id="rId14" w:history="1">
        <w:r w:rsidR="002F3490">
          <w:rPr>
            <w:rStyle w:val="Hyperlink"/>
            <w:color w:val="3D3D3D" w:themeColor="background2" w:themeShade="40"/>
          </w:rPr>
          <w:t>GitHub</w:t>
        </w:r>
      </w:hyperlink>
    </w:p>
    <w:p w14:paraId="0814FA38" w14:textId="77777777" w:rsidR="001D2907" w:rsidRPr="00565B06" w:rsidRDefault="001D2907" w:rsidP="00884BBB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DC3954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88E9BD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FF31F0E" wp14:editId="0CFB51E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18078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7C0473" w14:textId="77777777" w:rsidR="00143224" w:rsidRPr="00565B06" w:rsidRDefault="000B6B03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46154689934458ABC602D7F88B0FA9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3DD33AD" w14:textId="77777777" w:rsidTr="00565B06">
        <w:tc>
          <w:tcPr>
            <w:tcW w:w="4320" w:type="dxa"/>
          </w:tcPr>
          <w:p w14:paraId="405997D8" w14:textId="77777777" w:rsidR="00316CE4" w:rsidRDefault="008973C4" w:rsidP="008973C4">
            <w:pPr>
              <w:pStyle w:val="ListBullet"/>
              <w:spacing w:after="80"/>
            </w:pPr>
            <w:r>
              <w:t>HTML</w:t>
            </w:r>
          </w:p>
          <w:p w14:paraId="42701C02" w14:textId="77777777" w:rsidR="008973C4" w:rsidRDefault="008973C4" w:rsidP="008973C4">
            <w:pPr>
              <w:pStyle w:val="ListBullet"/>
              <w:spacing w:after="80"/>
            </w:pPr>
            <w:r>
              <w:t>CSS</w:t>
            </w:r>
          </w:p>
          <w:p w14:paraId="26C2A6BF" w14:textId="663B388F" w:rsidR="008973C4" w:rsidRPr="00565B06" w:rsidRDefault="008973C4" w:rsidP="008973C4">
            <w:pPr>
              <w:pStyle w:val="ListBullet"/>
              <w:spacing w:after="80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14:paraId="269AA237" w14:textId="77777777" w:rsidR="00F904FC" w:rsidRDefault="008973C4" w:rsidP="008973C4">
            <w:pPr>
              <w:pStyle w:val="ListBullet"/>
            </w:pPr>
            <w:r>
              <w:t>PYTHON</w:t>
            </w:r>
          </w:p>
          <w:p w14:paraId="167ED496" w14:textId="77777777" w:rsidR="008973C4" w:rsidRDefault="008973C4" w:rsidP="008973C4">
            <w:pPr>
              <w:pStyle w:val="ListBullet"/>
            </w:pPr>
            <w:r>
              <w:t>JAVA</w:t>
            </w:r>
          </w:p>
          <w:p w14:paraId="6C13A870" w14:textId="77777777" w:rsidR="008973C4" w:rsidRDefault="008973C4" w:rsidP="008973C4">
            <w:pPr>
              <w:pStyle w:val="ListBullet"/>
            </w:pPr>
            <w:r>
              <w:t>MYSQL</w:t>
            </w:r>
          </w:p>
          <w:p w14:paraId="70C8010D" w14:textId="27CFDB0F" w:rsidR="001D2907" w:rsidRPr="00565B06" w:rsidRDefault="001D2907" w:rsidP="001D290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0306607C" w14:textId="4931B04C" w:rsidR="007A0F44" w:rsidRPr="00565B06" w:rsidRDefault="007A0F44" w:rsidP="00316CE4"/>
    <w:sectPr w:rsidR="007A0F44" w:rsidRPr="00565B06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97B33" w14:textId="77777777" w:rsidR="000B6B03" w:rsidRDefault="000B6B03" w:rsidP="00F534FB">
      <w:pPr>
        <w:spacing w:after="0"/>
      </w:pPr>
      <w:r>
        <w:separator/>
      </w:r>
    </w:p>
  </w:endnote>
  <w:endnote w:type="continuationSeparator" w:id="0">
    <w:p w14:paraId="403FB6E1" w14:textId="77777777" w:rsidR="000B6B03" w:rsidRDefault="000B6B0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80B3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C020E" w14:textId="77777777" w:rsidR="000B6B03" w:rsidRDefault="000B6B03" w:rsidP="00F534FB">
      <w:pPr>
        <w:spacing w:after="0"/>
      </w:pPr>
      <w:r>
        <w:separator/>
      </w:r>
    </w:p>
  </w:footnote>
  <w:footnote w:type="continuationSeparator" w:id="0">
    <w:p w14:paraId="2B50D4C3" w14:textId="77777777" w:rsidR="000B6B03" w:rsidRDefault="000B6B0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572A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909854" wp14:editId="21307A2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2B871F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6B03"/>
    <w:rsid w:val="000E24AC"/>
    <w:rsid w:val="000E4A73"/>
    <w:rsid w:val="000F79EA"/>
    <w:rsid w:val="00134F92"/>
    <w:rsid w:val="00136686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2907"/>
    <w:rsid w:val="001E08A4"/>
    <w:rsid w:val="0020735F"/>
    <w:rsid w:val="002146F8"/>
    <w:rsid w:val="00215593"/>
    <w:rsid w:val="00217917"/>
    <w:rsid w:val="002372E8"/>
    <w:rsid w:val="0023768B"/>
    <w:rsid w:val="0025163F"/>
    <w:rsid w:val="002521B1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08DE"/>
    <w:rsid w:val="002F10E7"/>
    <w:rsid w:val="002F3490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4696"/>
    <w:rsid w:val="003E5D64"/>
    <w:rsid w:val="00403149"/>
    <w:rsid w:val="004037EF"/>
    <w:rsid w:val="00405BAD"/>
    <w:rsid w:val="004113D8"/>
    <w:rsid w:val="00414687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60A3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7844"/>
    <w:rsid w:val="00673F18"/>
    <w:rsid w:val="00676CEB"/>
    <w:rsid w:val="00683A86"/>
    <w:rsid w:val="00692B07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4BBB"/>
    <w:rsid w:val="008973C4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BE9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423D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3B4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CA423D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686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niketsomkuwar.github.io.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aniketsomkuwa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Aniketsomkuw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1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ECC385604F4D5389AD9EF11689D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CFEB-F86C-46F5-8302-21BC799C3015}"/>
      </w:docPartPr>
      <w:docPartBody>
        <w:p w:rsidR="00E961B4" w:rsidRDefault="00020BC1">
          <w:pPr>
            <w:pStyle w:val="56ECC385604F4D5389AD9EF11689D64B"/>
          </w:pPr>
          <w:r w:rsidRPr="009D0878">
            <w:t>Address</w:t>
          </w:r>
        </w:p>
      </w:docPartBody>
    </w:docPart>
    <w:docPart>
      <w:docPartPr>
        <w:name w:val="C619D4D3273F44C0A8ABCAF5E63C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582D0-90C4-4BAA-B8D9-A3CF03420604}"/>
      </w:docPartPr>
      <w:docPartBody>
        <w:p w:rsidR="00E961B4" w:rsidRDefault="00020BC1">
          <w:pPr>
            <w:pStyle w:val="C619D4D3273F44C0A8ABCAF5E63C8B35"/>
          </w:pPr>
          <w:r w:rsidRPr="009D0878">
            <w:t>Phone</w:t>
          </w:r>
        </w:p>
      </w:docPartBody>
    </w:docPart>
    <w:docPart>
      <w:docPartPr>
        <w:name w:val="CAF456A1CA98445E908349E16F7EB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48213-250A-4CB3-B429-5506E713DA22}"/>
      </w:docPartPr>
      <w:docPartBody>
        <w:p w:rsidR="00E961B4" w:rsidRDefault="00020BC1">
          <w:pPr>
            <w:pStyle w:val="CAF456A1CA98445E908349E16F7EBE3E"/>
          </w:pPr>
          <w:r w:rsidRPr="009D0878">
            <w:t>Email</w:t>
          </w:r>
        </w:p>
      </w:docPartBody>
    </w:docPart>
    <w:docPart>
      <w:docPartPr>
        <w:name w:val="0856F4DAAFEB40D2AE57E7466421F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BBAF-D29A-4D9D-B228-89A72C11E1C0}"/>
      </w:docPartPr>
      <w:docPartBody>
        <w:p w:rsidR="00E961B4" w:rsidRDefault="00020BC1">
          <w:pPr>
            <w:pStyle w:val="0856F4DAAFEB40D2AE57E7466421F7CE"/>
          </w:pPr>
          <w:r w:rsidRPr="00D85CA4">
            <w:t>Objective</w:t>
          </w:r>
        </w:p>
      </w:docPartBody>
    </w:docPart>
    <w:docPart>
      <w:docPartPr>
        <w:name w:val="BBC16137442A49EFAAF269C764A85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EE10-856E-4CCB-B762-A7BAF4EB6259}"/>
      </w:docPartPr>
      <w:docPartBody>
        <w:p w:rsidR="00E961B4" w:rsidRDefault="00020BC1">
          <w:pPr>
            <w:pStyle w:val="BBC16137442A49EFAAF269C764A854CA"/>
          </w:pPr>
          <w:r w:rsidRPr="00565B06">
            <w:t>Education</w:t>
          </w:r>
        </w:p>
      </w:docPartBody>
    </w:docPart>
    <w:docPart>
      <w:docPartPr>
        <w:name w:val="946154689934458ABC602D7F88B0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42432-E57C-4FA3-8B3F-EB4A0A69B8C7}"/>
      </w:docPartPr>
      <w:docPartBody>
        <w:p w:rsidR="00E961B4" w:rsidRDefault="00020BC1">
          <w:pPr>
            <w:pStyle w:val="946154689934458ABC602D7F88B0FA9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5E"/>
    <w:rsid w:val="00020BC1"/>
    <w:rsid w:val="0016216F"/>
    <w:rsid w:val="00165048"/>
    <w:rsid w:val="00242566"/>
    <w:rsid w:val="00347201"/>
    <w:rsid w:val="00562956"/>
    <w:rsid w:val="00834E5E"/>
    <w:rsid w:val="00E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ECC385604F4D5389AD9EF11689D64B">
    <w:name w:val="56ECC385604F4D5389AD9EF11689D64B"/>
  </w:style>
  <w:style w:type="paragraph" w:customStyle="1" w:styleId="C619D4D3273F44C0A8ABCAF5E63C8B35">
    <w:name w:val="C619D4D3273F44C0A8ABCAF5E63C8B35"/>
  </w:style>
  <w:style w:type="paragraph" w:customStyle="1" w:styleId="CAF456A1CA98445E908349E16F7EBE3E">
    <w:name w:val="CAF456A1CA98445E908349E16F7EBE3E"/>
  </w:style>
  <w:style w:type="paragraph" w:customStyle="1" w:styleId="0856F4DAAFEB40D2AE57E7466421F7CE">
    <w:name w:val="0856F4DAAFEB40D2AE57E7466421F7CE"/>
  </w:style>
  <w:style w:type="paragraph" w:customStyle="1" w:styleId="BBC16137442A49EFAAF269C764A854CA">
    <w:name w:val="BBC16137442A49EFAAF269C764A854C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46154689934458ABC602D7F88B0FA9C">
    <w:name w:val="946154689934458ABC602D7F88B0F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NAGPUR, MH</CompanyAddress>
  <CompanyPhone>7350979341</CompanyPhone>
  <CompanyFax/>
  <CompanyEmail>Aniketsomkuwar1101@gmail.com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D94111-21EA-4C1D-95A1-BEABD7C5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2021-07-12T09:51:00Z</dcterms:created>
  <dcterms:modified xsi:type="dcterms:W3CDTF">2021-07-13T06:41:00Z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